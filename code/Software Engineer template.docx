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73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1160"/>
        <w:gridCol w:w="236"/>
        <w:gridCol w:w="1577"/>
      </w:tblGrid>
      <w:tr w:rsidR="00971E9D" w:rsidRPr="0021599F" w14:paraId="65890228" w14:textId="77777777" w:rsidTr="00EF2704">
        <w:trPr>
          <w:gridAfter w:val="2"/>
          <w:wAfter w:w="1813" w:type="dxa"/>
          <w:trHeight w:hRule="exact" w:val="288"/>
        </w:trPr>
        <w:tc>
          <w:tcPr>
            <w:tcW w:w="11160" w:type="dxa"/>
          </w:tcPr>
          <w:p w14:paraId="65D633AB" w14:textId="5E6BDCC4" w:rsidR="00971E9D" w:rsidRPr="00A43F4E" w:rsidRDefault="00971E9D" w:rsidP="00CB3857">
            <w:pPr>
              <w:pStyle w:val="StyleContactInfo"/>
              <w:jc w:val="left"/>
            </w:pPr>
          </w:p>
        </w:tc>
      </w:tr>
      <w:tr w:rsidR="00971E9D" w:rsidRPr="00DC1DF3" w14:paraId="1E0C8A46" w14:textId="77777777" w:rsidTr="00EF2704">
        <w:trPr>
          <w:gridAfter w:val="2"/>
          <w:wAfter w:w="1813" w:type="dxa"/>
          <w:trHeight w:hRule="exact" w:val="720"/>
        </w:trPr>
        <w:tc>
          <w:tcPr>
            <w:tcW w:w="11160" w:type="dxa"/>
          </w:tcPr>
          <w:p w14:paraId="2CDD2B1F" w14:textId="3E7BDCF8" w:rsidR="00971E9D" w:rsidRDefault="00B54881" w:rsidP="00B54881">
            <w:pPr>
              <w:pStyle w:val="YourName"/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– Java Developer</w:t>
            </w:r>
          </w:p>
          <w:p w14:paraId="5424ACF8" w14:textId="45AA2F16" w:rsidR="00AA3138" w:rsidRPr="00B54881" w:rsidRDefault="00AA3138" w:rsidP="00B54881">
            <w:pPr>
              <w:pStyle w:val="YourName"/>
              <w:rPr>
                <w:rFonts w:ascii="Times" w:hAnsi="Times"/>
                <w:sz w:val="36"/>
                <w:szCs w:val="36"/>
              </w:rPr>
            </w:pPr>
          </w:p>
        </w:tc>
      </w:tr>
      <w:tr w:rsidR="00F561DD" w14:paraId="385E8770" w14:textId="77777777" w:rsidTr="00EF2704">
        <w:trPr>
          <w:gridAfter w:val="2"/>
          <w:wAfter w:w="1813" w:type="dxa"/>
        </w:trPr>
        <w:tc>
          <w:tcPr>
            <w:tcW w:w="11160" w:type="dxa"/>
            <w:tcBorders>
              <w:bottom w:val="single" w:sz="12" w:space="0" w:color="auto"/>
            </w:tcBorders>
          </w:tcPr>
          <w:p w14:paraId="357592B2" w14:textId="30D8F8A0" w:rsidR="00AA3138" w:rsidRDefault="00CF340C" w:rsidP="00AA3138">
            <w:pPr>
              <w:pStyle w:val="BulletedList"/>
              <w:numPr>
                <w:ilvl w:val="0"/>
                <w:numId w:val="0"/>
              </w:numPr>
              <w:spacing w:line="360" w:lineRule="auto"/>
              <w:ind w:left="360" w:hanging="360"/>
              <w:jc w:val="center"/>
            </w:pPr>
            <w:r>
              <w:t xml:space="preserve">, </w:t>
            </w:r>
            <w:r w:rsidRPr="00AA3138">
              <w:t>Sunnyvale, CA</w:t>
            </w:r>
          </w:p>
          <w:p w14:paraId="622173A6" w14:textId="3C87813B" w:rsidR="00F561DD" w:rsidRPr="0070617C" w:rsidRDefault="00DA11B7" w:rsidP="00F561DD">
            <w:pPr>
              <w:pStyle w:val="Heading1"/>
            </w:pPr>
            <w:r>
              <w:t>Summary</w:t>
            </w:r>
            <w:bookmarkStart w:id="0" w:name="_GoBack"/>
            <w:bookmarkEnd w:id="0"/>
          </w:p>
        </w:tc>
      </w:tr>
      <w:tr w:rsidR="00DA11B7" w14:paraId="3A6773AD" w14:textId="77777777" w:rsidTr="00357BCF">
        <w:trPr>
          <w:gridAfter w:val="2"/>
          <w:wAfter w:w="1813" w:type="dxa"/>
          <w:trHeight w:val="7179"/>
        </w:trPr>
        <w:tc>
          <w:tcPr>
            <w:tcW w:w="11160" w:type="dxa"/>
            <w:tcBorders>
              <w:top w:val="single" w:sz="12" w:space="0" w:color="auto"/>
            </w:tcBorders>
          </w:tcPr>
          <w:p w14:paraId="1D7EAF41" w14:textId="77777777" w:rsidR="00DA11B7" w:rsidRPr="00A43F4E" w:rsidRDefault="00DA11B7" w:rsidP="00C019D4">
            <w:pPr>
              <w:pStyle w:val="BulletedList"/>
              <w:spacing w:line="360" w:lineRule="auto"/>
            </w:pPr>
            <w:r>
              <w:t xml:space="preserve">Overall 4 years of experience in design, development, maintenance and support of </w:t>
            </w:r>
            <w:r w:rsidRPr="00EB3020">
              <w:t>Java/J2EE</w:t>
            </w:r>
            <w:r>
              <w:t xml:space="preserve"> applications</w:t>
            </w:r>
            <w:r w:rsidRPr="00957959">
              <w:t>.</w:t>
            </w:r>
          </w:p>
          <w:p w14:paraId="201602BE" w14:textId="1E1B330F" w:rsidR="00DA11B7" w:rsidRPr="00EB3020" w:rsidRDefault="00DA11B7" w:rsidP="00C019D4">
            <w:pPr>
              <w:pStyle w:val="BulletedList"/>
              <w:spacing w:line="360" w:lineRule="auto"/>
            </w:pPr>
            <w:r>
              <w:t xml:space="preserve">Working </w:t>
            </w:r>
            <w:r w:rsidR="003E0894">
              <w:t>experience</w:t>
            </w:r>
            <w:r>
              <w:t xml:space="preserve"> in multi-tiered distributed environment, </w:t>
            </w:r>
            <w:r w:rsidRPr="00EB3020">
              <w:t>OOAD concepts</w:t>
            </w:r>
            <w:r>
              <w:t xml:space="preserve">, good understanding of </w:t>
            </w:r>
            <w:r w:rsidRPr="00EB3020">
              <w:t>Development Lifecycle.</w:t>
            </w:r>
          </w:p>
          <w:p w14:paraId="0773FA5C" w14:textId="77777777" w:rsidR="00DA11B7" w:rsidRDefault="00DA11B7" w:rsidP="00C019D4">
            <w:pPr>
              <w:pStyle w:val="BulletedList"/>
              <w:spacing w:line="360" w:lineRule="auto"/>
            </w:pPr>
            <w:r>
              <w:t xml:space="preserve">Experienced in Design, development and testing of web application and integration projects using technologies such as Core JAVA, J2EE, JDBC, </w:t>
            </w:r>
            <w:r w:rsidRPr="00EB3020">
              <w:t>Spring Framework</w:t>
            </w:r>
            <w:r>
              <w:t xml:space="preserve">, </w:t>
            </w:r>
            <w:r w:rsidRPr="00EB3020">
              <w:t>Hibernate</w:t>
            </w:r>
            <w:r>
              <w:t>, Java Beans, Web Service</w:t>
            </w:r>
            <w:r w:rsidRPr="00957959">
              <w:t>.</w:t>
            </w:r>
          </w:p>
          <w:p w14:paraId="07584BE7" w14:textId="77777777" w:rsidR="00DA11B7" w:rsidRDefault="00DA11B7" w:rsidP="00C019D4">
            <w:pPr>
              <w:pStyle w:val="BulletedList"/>
              <w:spacing w:line="360" w:lineRule="auto"/>
            </w:pPr>
            <w:r>
              <w:t xml:space="preserve">Good Working experience in using different modules like </w:t>
            </w:r>
            <w:r w:rsidRPr="00FB578F">
              <w:t>Spring</w:t>
            </w:r>
            <w:r>
              <w:t xml:space="preserve"> Core Container Module, Spring Boot, </w:t>
            </w:r>
            <w:r w:rsidRPr="00EB3020">
              <w:t>Spring MVC</w:t>
            </w:r>
            <w:r>
              <w:t xml:space="preserve"> Framework module, Spring AOP Module, Spring ORM Module </w:t>
            </w:r>
            <w:proofErr w:type="spellStart"/>
            <w:r>
              <w:t>etc</w:t>
            </w:r>
            <w:proofErr w:type="spellEnd"/>
            <w:r>
              <w:t xml:space="preserve"> in Spring Framework</w:t>
            </w:r>
            <w:r w:rsidRPr="00957959">
              <w:t>.</w:t>
            </w:r>
          </w:p>
          <w:p w14:paraId="786D7294" w14:textId="59EFD2EC" w:rsidR="006468BD" w:rsidRPr="006468BD" w:rsidRDefault="00DA11B7" w:rsidP="006468BD">
            <w:pPr>
              <w:pStyle w:val="BulletedList"/>
              <w:spacing w:line="360" w:lineRule="auto"/>
            </w:pPr>
            <w:r>
              <w:t xml:space="preserve">Expertise in Front Ends development and design using </w:t>
            </w:r>
            <w:r w:rsidRPr="00EB3020">
              <w:t>HTML, JavaScript, Ajax</w:t>
            </w:r>
            <w:r w:rsidRPr="00957959">
              <w:t>.</w:t>
            </w:r>
          </w:p>
          <w:p w14:paraId="6D03C1D5" w14:textId="6058235D" w:rsidR="00DA11B7" w:rsidRDefault="00DA11B7" w:rsidP="00C019D4">
            <w:pPr>
              <w:pStyle w:val="BulletedList"/>
              <w:spacing w:line="360" w:lineRule="auto"/>
            </w:pPr>
            <w:r>
              <w:t xml:space="preserve">Areas of expertise includes analysis, design and development of software involving technologies like Java, J2EE Servlets, JDBC, Spring, Hibernate, Web Services, REST, </w:t>
            </w:r>
            <w:r w:rsidRPr="00EB3020">
              <w:t>CSS</w:t>
            </w:r>
            <w:r>
              <w:t xml:space="preserve">, XML, </w:t>
            </w:r>
            <w:r w:rsidRPr="006468BD">
              <w:t>HTML</w:t>
            </w:r>
            <w:r>
              <w:t xml:space="preserve">, </w:t>
            </w:r>
            <w:r w:rsidRPr="00EB3020">
              <w:t>JavaScript</w:t>
            </w:r>
            <w:r>
              <w:t>, AJAX</w:t>
            </w:r>
            <w:r w:rsidRPr="00957959">
              <w:t>.</w:t>
            </w:r>
          </w:p>
          <w:p w14:paraId="12C65255" w14:textId="7EFC9AA0" w:rsidR="00EB3020" w:rsidRPr="00EB3020" w:rsidRDefault="00EB3020" w:rsidP="00EB3020">
            <w:pPr>
              <w:pStyle w:val="BulletedList"/>
              <w:spacing w:line="360" w:lineRule="auto"/>
            </w:pPr>
            <w:r>
              <w:rPr>
                <w:lang w:eastAsia="zh-CN"/>
              </w:rPr>
              <w:t xml:space="preserve">Familiar with </w:t>
            </w:r>
            <w:r w:rsidRPr="00EB3020">
              <w:rPr>
                <w:rFonts w:hint="eastAsia"/>
                <w:lang w:eastAsia="zh-CN"/>
              </w:rPr>
              <w:t>c</w:t>
            </w:r>
            <w:r w:rsidRPr="00EB3020">
              <w:t xml:space="preserve">onfiguring &amp; deploying applications on </w:t>
            </w:r>
            <w:r w:rsidRPr="00EB3020">
              <w:rPr>
                <w:b/>
                <w:bCs/>
              </w:rPr>
              <w:t>J2EE application server</w:t>
            </w:r>
            <w:r w:rsidRPr="00EB3020">
              <w:t xml:space="preserve"> (Apache Tomcat, </w:t>
            </w:r>
            <w:proofErr w:type="spellStart"/>
            <w:r w:rsidRPr="00EB3020">
              <w:t>TomEE</w:t>
            </w:r>
            <w:proofErr w:type="spellEnd"/>
            <w:r w:rsidRPr="00EB3020">
              <w:t>)</w:t>
            </w:r>
            <w:r w:rsidRPr="00957959">
              <w:t>.</w:t>
            </w:r>
          </w:p>
          <w:p w14:paraId="517339A5" w14:textId="69220AF7" w:rsidR="006468BD" w:rsidRDefault="006468BD" w:rsidP="006468BD">
            <w:pPr>
              <w:pStyle w:val="BulletedList"/>
              <w:spacing w:line="360" w:lineRule="auto"/>
            </w:pPr>
            <w:r w:rsidRPr="006468BD">
              <w:t>Solid understanding in Data Structures and Algorithms and proficiency in Object-Oriented Programming</w:t>
            </w:r>
          </w:p>
          <w:p w14:paraId="5A0B9227" w14:textId="3E504E18" w:rsidR="00877922" w:rsidRPr="00877922" w:rsidRDefault="00877922" w:rsidP="00877922">
            <w:pPr>
              <w:pStyle w:val="BulletedList"/>
              <w:spacing w:line="360" w:lineRule="auto"/>
            </w:pPr>
            <w:r w:rsidRPr="00877922">
              <w:t>Hands on using</w:t>
            </w:r>
            <w:r w:rsidR="00326D5A">
              <w:t xml:space="preserve"> Agile</w:t>
            </w:r>
            <w:r w:rsidRPr="00877922">
              <w:t xml:space="preserve"> software development solutions like </w:t>
            </w:r>
            <w:r w:rsidRPr="00EB3020">
              <w:t xml:space="preserve">Jira, </w:t>
            </w:r>
            <w:proofErr w:type="spellStart"/>
            <w:r w:rsidRPr="00EB3020">
              <w:t>Github</w:t>
            </w:r>
            <w:proofErr w:type="spellEnd"/>
            <w:r w:rsidRPr="00EB3020">
              <w:t>, Jenkins</w:t>
            </w:r>
            <w:r w:rsidRPr="00877922">
              <w:t xml:space="preserve"> to deploy and build.</w:t>
            </w:r>
          </w:p>
          <w:p w14:paraId="442FEDFB" w14:textId="77777777" w:rsidR="00DA11B7" w:rsidRDefault="00DA11B7" w:rsidP="00C019D4">
            <w:pPr>
              <w:pStyle w:val="BulletedList"/>
              <w:spacing w:line="360" w:lineRule="auto"/>
            </w:pPr>
            <w:r>
              <w:t xml:space="preserve">Designed the application with reusable JAVA/J2EE design patterns like Singleton Pattern, </w:t>
            </w:r>
            <w:r w:rsidRPr="00EB3020">
              <w:t>Factory Pattern</w:t>
            </w:r>
            <w:r>
              <w:t>, Service Locator and Data Access Object</w:t>
            </w:r>
            <w:r w:rsidRPr="00957959">
              <w:t>.</w:t>
            </w:r>
          </w:p>
          <w:p w14:paraId="385FE1AE" w14:textId="0624E39E" w:rsidR="00DA11B7" w:rsidRDefault="00DA11B7" w:rsidP="00C019D4">
            <w:pPr>
              <w:pStyle w:val="BulletedList"/>
              <w:spacing w:line="360" w:lineRule="auto"/>
            </w:pPr>
            <w:r>
              <w:t>Implemented SQL queries and used Oracle stored procedures, and built-in functions to retrieve and update data from the databases</w:t>
            </w:r>
            <w:r w:rsidRPr="00957959">
              <w:t>.</w:t>
            </w:r>
          </w:p>
          <w:p w14:paraId="503CD494" w14:textId="4F0BAF10" w:rsidR="00633C9C" w:rsidRPr="00633C9C" w:rsidRDefault="00633C9C" w:rsidP="00C019D4">
            <w:pPr>
              <w:pStyle w:val="BulletedList"/>
              <w:spacing w:line="360" w:lineRule="auto"/>
            </w:pPr>
            <w:r>
              <w:t xml:space="preserve">Well versed with </w:t>
            </w:r>
            <w:r w:rsidRPr="00EB3020">
              <w:t>core Java</w:t>
            </w:r>
            <w:r>
              <w:t xml:space="preserve"> concepts like collections, multithreading, I/O streams, serialization, Java beans</w:t>
            </w:r>
          </w:p>
          <w:tbl>
            <w:tblPr>
              <w:tblW w:w="9090" w:type="dxa"/>
              <w:tblLayout w:type="fixed"/>
              <w:tblLook w:val="0000" w:firstRow="0" w:lastRow="0" w:firstColumn="0" w:lastColumn="0" w:noHBand="0" w:noVBand="0"/>
            </w:tblPr>
            <w:tblGrid>
              <w:gridCol w:w="9090"/>
            </w:tblGrid>
            <w:tr w:rsidR="00A8400D" w:rsidRPr="00EB3020" w14:paraId="2BF638B0" w14:textId="77777777" w:rsidTr="00DC4CBD">
              <w:tc>
                <w:tcPr>
                  <w:tcW w:w="9090" w:type="dxa"/>
                  <w:tcBorders>
                    <w:bottom w:val="single" w:sz="12" w:space="0" w:color="auto"/>
                  </w:tcBorders>
                </w:tcPr>
                <w:p w14:paraId="5161B1FE" w14:textId="14E86C58" w:rsidR="00A8400D" w:rsidRPr="00EB3020" w:rsidRDefault="00B54881" w:rsidP="00A8400D">
                  <w:pPr>
                    <w:pStyle w:val="Heading1"/>
                    <w:rPr>
                      <w:rFonts w:ascii="Times New Roman" w:hAnsi="Times New Roman"/>
                      <w:b w:val="0"/>
                      <w:spacing w:val="-5"/>
                      <w:sz w:val="22"/>
                      <w:szCs w:val="20"/>
                    </w:rPr>
                  </w:pPr>
                  <w:r w:rsidRPr="00EB3020">
                    <w:rPr>
                      <w:rFonts w:ascii="Times New Roman" w:hAnsi="Times New Roman" w:hint="eastAsia"/>
                      <w:b w:val="0"/>
                      <w:spacing w:val="-5"/>
                      <w:sz w:val="22"/>
                      <w:szCs w:val="20"/>
                    </w:rPr>
                    <w:t>Ski</w:t>
                  </w:r>
                  <w:r w:rsidRPr="00EB3020">
                    <w:rPr>
                      <w:rFonts w:ascii="Times New Roman" w:hAnsi="Times New Roman"/>
                      <w:b w:val="0"/>
                      <w:spacing w:val="-5"/>
                      <w:sz w:val="22"/>
                      <w:szCs w:val="20"/>
                    </w:rPr>
                    <w:t>lls</w:t>
                  </w:r>
                </w:p>
              </w:tc>
            </w:tr>
            <w:tr w:rsidR="00A8400D" w:rsidRPr="00EB3020" w14:paraId="23DFC3E4" w14:textId="77777777" w:rsidTr="00DC4CBD">
              <w:tc>
                <w:tcPr>
                  <w:tcW w:w="9090" w:type="dxa"/>
                  <w:tcBorders>
                    <w:top w:val="single" w:sz="12" w:space="0" w:color="auto"/>
                  </w:tcBorders>
                </w:tcPr>
                <w:p w14:paraId="46BD003F" w14:textId="77777777" w:rsidR="00B54881" w:rsidRDefault="00B54881" w:rsidP="006E4F0A">
                  <w:pPr>
                    <w:pStyle w:val="BulletedList"/>
                    <w:spacing w:line="360" w:lineRule="auto"/>
                  </w:pPr>
                  <w:r w:rsidRPr="00914615">
                    <w:t xml:space="preserve">Languages: Java, SQL, HTML, Python, Go Java </w:t>
                  </w:r>
                </w:p>
                <w:p w14:paraId="5BBF3EA9" w14:textId="185B5151" w:rsidR="00B54881" w:rsidRDefault="005C2A50" w:rsidP="006E4F0A">
                  <w:pPr>
                    <w:pStyle w:val="BulletedList"/>
                    <w:spacing w:line="360" w:lineRule="auto"/>
                  </w:pPr>
                  <w:r>
                    <w:t>Technology</w:t>
                  </w:r>
                  <w:r w:rsidR="00B54881" w:rsidRPr="00FB2BC4">
                    <w:t xml:space="preserve">: </w:t>
                  </w:r>
                  <w:r w:rsidR="00B54881" w:rsidRPr="00914615">
                    <w:t xml:space="preserve">JDK, J2EE, </w:t>
                  </w:r>
                  <w:r w:rsidR="000B62A9">
                    <w:t xml:space="preserve">AJAX, </w:t>
                  </w:r>
                  <w:r w:rsidR="00B54881" w:rsidRPr="00914615">
                    <w:t>JDBC, JNDI</w:t>
                  </w:r>
                  <w:r w:rsidR="003F44BD">
                    <w:t xml:space="preserve">, </w:t>
                  </w:r>
                  <w:r w:rsidR="007C0E3E">
                    <w:t>Restful Web</w:t>
                  </w:r>
                  <w:r w:rsidR="00D47FF8">
                    <w:t xml:space="preserve"> </w:t>
                  </w:r>
                  <w:r w:rsidR="007C0E3E">
                    <w:t>service</w:t>
                  </w:r>
                  <w:r w:rsidR="00BF1637">
                    <w:t>, Search Engine</w:t>
                  </w:r>
                </w:p>
                <w:p w14:paraId="52D3C810" w14:textId="77777777" w:rsidR="00B54881" w:rsidRDefault="00B54881" w:rsidP="006E4F0A">
                  <w:pPr>
                    <w:pStyle w:val="BulletedList"/>
                    <w:spacing w:line="360" w:lineRule="auto"/>
                  </w:pPr>
                  <w:r w:rsidRPr="00914615">
                    <w:t xml:space="preserve">Servlets Frameworks: Spring, Hibernates </w:t>
                  </w:r>
                </w:p>
                <w:p w14:paraId="7179C0E9" w14:textId="47539D94" w:rsidR="00A8400D" w:rsidRDefault="00B54881" w:rsidP="00FB578F">
                  <w:pPr>
                    <w:pStyle w:val="BulletedList"/>
                    <w:spacing w:line="360" w:lineRule="auto"/>
                  </w:pPr>
                  <w:r w:rsidRPr="00914615">
                    <w:t>Databases: Oracle, MySQL, MongoDB</w:t>
                  </w:r>
                </w:p>
                <w:p w14:paraId="09E10BB0" w14:textId="40727265" w:rsidR="00725EF5" w:rsidRDefault="00725EF5" w:rsidP="00725EF5">
                  <w:pPr>
                    <w:pStyle w:val="BulletedList"/>
                    <w:spacing w:line="360" w:lineRule="auto"/>
                  </w:pPr>
                  <w:proofErr w:type="spellStart"/>
                  <w:r>
                    <w:t>FrontEnd</w:t>
                  </w:r>
                  <w:proofErr w:type="spellEnd"/>
                  <w:r w:rsidRPr="00914615">
                    <w:t xml:space="preserve">: </w:t>
                  </w:r>
                  <w:r>
                    <w:t>XML, JavaScript, AJAX, HTML</w:t>
                  </w:r>
                </w:p>
                <w:p w14:paraId="49D5A31F" w14:textId="2D4E32E4" w:rsidR="00725EF5" w:rsidRPr="00EB3020" w:rsidRDefault="00725EF5" w:rsidP="00725EF5">
                  <w:pPr>
                    <w:rPr>
                      <w:spacing w:val="-5"/>
                      <w:sz w:val="22"/>
                    </w:rPr>
                  </w:pPr>
                </w:p>
              </w:tc>
            </w:tr>
          </w:tbl>
          <w:p w14:paraId="7DC99BB5" w14:textId="7E17BF6A" w:rsidR="00A8400D" w:rsidRPr="00EB3020" w:rsidRDefault="00A8400D" w:rsidP="00A8400D">
            <w:pPr>
              <w:rPr>
                <w:spacing w:val="-5"/>
                <w:sz w:val="22"/>
              </w:rPr>
            </w:pPr>
          </w:p>
        </w:tc>
      </w:tr>
      <w:tr w:rsidR="00DA11B7" w14:paraId="431A5B17" w14:textId="77777777" w:rsidTr="00EF2704">
        <w:trPr>
          <w:gridAfter w:val="2"/>
          <w:wAfter w:w="1813" w:type="dxa"/>
        </w:trPr>
        <w:tc>
          <w:tcPr>
            <w:tcW w:w="11160" w:type="dxa"/>
            <w:tcBorders>
              <w:bottom w:val="single" w:sz="4" w:space="0" w:color="auto"/>
            </w:tcBorders>
          </w:tcPr>
          <w:p w14:paraId="2DCD96AE" w14:textId="77777777" w:rsidR="00DA11B7" w:rsidRPr="0070617C" w:rsidRDefault="00DA11B7" w:rsidP="00DA11B7">
            <w:pPr>
              <w:pStyle w:val="Heading1"/>
            </w:pPr>
            <w:r w:rsidRPr="0070617C">
              <w:t>Experience</w:t>
            </w:r>
          </w:p>
        </w:tc>
      </w:tr>
      <w:tr w:rsidR="00DA11B7" w14:paraId="2644BDB8" w14:textId="77777777" w:rsidTr="00EF2704">
        <w:trPr>
          <w:trHeight w:val="555"/>
        </w:trPr>
        <w:tc>
          <w:tcPr>
            <w:tcW w:w="11160" w:type="dxa"/>
            <w:tcBorders>
              <w:top w:val="single" w:sz="12" w:space="0" w:color="auto"/>
            </w:tcBorders>
          </w:tcPr>
          <w:p w14:paraId="65255EF0" w14:textId="0EC6E67F" w:rsidR="00DA11B7" w:rsidRPr="002959CE" w:rsidRDefault="002959CE" w:rsidP="00DA11B7">
            <w:pPr>
              <w:pStyle w:val="BodyText1"/>
              <w:rPr>
                <w:b/>
              </w:rPr>
            </w:pPr>
            <w:r w:rsidRPr="002959CE">
              <w:rPr>
                <w:b/>
                <w:lang w:eastAsia="zh-CN"/>
              </w:rPr>
              <w:t>, San Jose CA</w:t>
            </w:r>
            <w:r w:rsidRPr="002959CE">
              <w:rPr>
                <w:b/>
              </w:rPr>
              <w:t xml:space="preserve"> </w:t>
            </w:r>
            <w:r w:rsidR="00633C9C" w:rsidRPr="002959CE">
              <w:rPr>
                <w:b/>
              </w:rPr>
              <w:t>May</w:t>
            </w:r>
            <w:r w:rsidR="00DA11B7" w:rsidRPr="002959CE">
              <w:rPr>
                <w:b/>
              </w:rPr>
              <w:t xml:space="preserve"> 201</w:t>
            </w:r>
            <w:r w:rsidR="00FB578F">
              <w:rPr>
                <w:b/>
              </w:rPr>
              <w:t>7</w:t>
            </w:r>
            <w:r w:rsidR="00DA11B7" w:rsidRPr="002959CE">
              <w:rPr>
                <w:b/>
              </w:rPr>
              <w:t xml:space="preserve"> - Present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5B8185E" w14:textId="236EA3FD" w:rsidR="00DA11B7" w:rsidRPr="00D62111" w:rsidRDefault="00DA11B7" w:rsidP="002959CE">
            <w:pPr>
              <w:pStyle w:val="BodyText"/>
              <w:jc w:val="left"/>
            </w:pPr>
          </w:p>
        </w:tc>
        <w:tc>
          <w:tcPr>
            <w:tcW w:w="1577" w:type="dxa"/>
            <w:tcBorders>
              <w:top w:val="single" w:sz="12" w:space="0" w:color="auto"/>
            </w:tcBorders>
          </w:tcPr>
          <w:p w14:paraId="628BBFAA" w14:textId="56238525" w:rsidR="00DA11B7" w:rsidRPr="00D62111" w:rsidRDefault="00DA11B7" w:rsidP="00DA11B7">
            <w:pPr>
              <w:pStyle w:val="BodyText3"/>
            </w:pPr>
          </w:p>
        </w:tc>
      </w:tr>
      <w:tr w:rsidR="00DA11B7" w14:paraId="46C1711E" w14:textId="77777777" w:rsidTr="00EF2704">
        <w:trPr>
          <w:gridAfter w:val="2"/>
          <w:wAfter w:w="1813" w:type="dxa"/>
          <w:trHeight w:val="1050"/>
        </w:trPr>
        <w:tc>
          <w:tcPr>
            <w:tcW w:w="11160" w:type="dxa"/>
          </w:tcPr>
          <w:p w14:paraId="362EF0F8" w14:textId="77777777" w:rsidR="00DA11B7" w:rsidRDefault="00DA11B7" w:rsidP="00DA11B7">
            <w:pPr>
              <w:pStyle w:val="Heading2"/>
            </w:pPr>
            <w:r>
              <w:t>Software Engineer</w:t>
            </w:r>
          </w:p>
          <w:p w14:paraId="41DF2B9E" w14:textId="5A7D248D" w:rsidR="00DA11B7" w:rsidRPr="00A43F4E" w:rsidRDefault="002959CE" w:rsidP="002959CE">
            <w:pPr>
              <w:pStyle w:val="BulletedList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 xml:space="preserve">       </w:t>
            </w:r>
            <w:r w:rsidR="00DA11B7" w:rsidRPr="00957959">
              <w:t xml:space="preserve">Developed a full-stack </w:t>
            </w:r>
            <w:r w:rsidR="00DA11B7" w:rsidRPr="00C13BA0">
              <w:rPr>
                <w:b/>
              </w:rPr>
              <w:t>web service</w:t>
            </w:r>
            <w:r w:rsidR="00DA11B7" w:rsidRPr="00957959">
              <w:t xml:space="preserve"> aiming to use personalization to improve users’ experience for restaurant searching an</w:t>
            </w:r>
            <w:r>
              <w:t xml:space="preserve">d </w:t>
            </w:r>
            <w:r w:rsidR="00DA11B7" w:rsidRPr="00957959">
              <w:t>recommendation based on geo location, visit history and favorite record.</w:t>
            </w:r>
          </w:p>
          <w:p w14:paraId="299917DA" w14:textId="77777777" w:rsidR="00DA11B7" w:rsidRPr="00D62111" w:rsidRDefault="00DA11B7" w:rsidP="002959CE">
            <w:pPr>
              <w:pStyle w:val="BulletedList"/>
              <w:spacing w:line="360" w:lineRule="auto"/>
            </w:pPr>
            <w:r w:rsidRPr="00957959">
              <w:t xml:space="preserve">Developed a web service using </w:t>
            </w:r>
            <w:r w:rsidRPr="00EE0273">
              <w:rPr>
                <w:b/>
              </w:rPr>
              <w:t>Java servlets</w:t>
            </w:r>
            <w:r w:rsidRPr="00957959">
              <w:t xml:space="preserve"> with </w:t>
            </w:r>
            <w:r w:rsidRPr="00C13BA0">
              <w:rPr>
                <w:b/>
              </w:rPr>
              <w:t>RESTful APIs</w:t>
            </w:r>
            <w:r w:rsidRPr="00957959">
              <w:t xml:space="preserve"> to fetch restaurant data from Yelp API.</w:t>
            </w:r>
          </w:p>
          <w:p w14:paraId="7134DCA9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 xml:space="preserve">Designed the data model and utilized </w:t>
            </w:r>
            <w:r w:rsidRPr="00C13BA0">
              <w:rPr>
                <w:b/>
              </w:rPr>
              <w:t>MySQL/MongoDB</w:t>
            </w:r>
            <w:r w:rsidRPr="00957959">
              <w:t xml:space="preserve"> to store user preference and restaurant information.</w:t>
            </w:r>
          </w:p>
          <w:p w14:paraId="140230C4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>Designed</w:t>
            </w:r>
            <w:r>
              <w:t xml:space="preserve"> </w:t>
            </w:r>
            <w:r w:rsidRPr="00957959">
              <w:t>and</w:t>
            </w:r>
            <w:r>
              <w:t xml:space="preserve"> </w:t>
            </w:r>
            <w:r w:rsidRPr="00957959">
              <w:t>developed</w:t>
            </w:r>
            <w:r>
              <w:t xml:space="preserve"> </w:t>
            </w:r>
            <w:r w:rsidRPr="00957959">
              <w:t>a</w:t>
            </w:r>
            <w:r>
              <w:t xml:space="preserve"> </w:t>
            </w:r>
            <w:r w:rsidRPr="00C04BC2">
              <w:rPr>
                <w:b/>
              </w:rPr>
              <w:t>collaborative filtering and sorting algorithm</w:t>
            </w:r>
            <w:r>
              <w:t xml:space="preserve"> </w:t>
            </w:r>
            <w:r w:rsidRPr="00957959">
              <w:t>to</w:t>
            </w:r>
            <w:r>
              <w:t xml:space="preserve"> </w:t>
            </w:r>
            <w:r w:rsidRPr="00957959">
              <w:t>match</w:t>
            </w:r>
            <w:r>
              <w:t xml:space="preserve"> similar </w:t>
            </w:r>
            <w:r>
              <w:rPr>
                <w:rFonts w:hint="eastAsia"/>
              </w:rPr>
              <w:t>r</w:t>
            </w:r>
            <w:r w:rsidRPr="00957959">
              <w:t>estaurants</w:t>
            </w:r>
            <w:r>
              <w:t xml:space="preserve"> </w:t>
            </w:r>
            <w:r w:rsidRPr="00957959">
              <w:t>based</w:t>
            </w:r>
            <w:r>
              <w:t xml:space="preserve"> </w:t>
            </w:r>
            <w:r w:rsidRPr="00957959">
              <w:t>on</w:t>
            </w:r>
            <w:r>
              <w:t xml:space="preserve"> </w:t>
            </w:r>
            <w:r w:rsidRPr="00957959">
              <w:t>categories,</w:t>
            </w:r>
            <w:r>
              <w:t xml:space="preserve"> </w:t>
            </w:r>
            <w:r w:rsidRPr="00957959">
              <w:lastRenderedPageBreak/>
              <w:t>make</w:t>
            </w:r>
            <w:r>
              <w:t xml:space="preserve"> </w:t>
            </w:r>
            <w:r w:rsidRPr="00957959">
              <w:t>restaurant recommendation to consumers.</w:t>
            </w:r>
          </w:p>
          <w:p w14:paraId="33157BF0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 xml:space="preserve">Deployed the application to </w:t>
            </w:r>
            <w:r w:rsidRPr="00CD65D3">
              <w:rPr>
                <w:b/>
              </w:rPr>
              <w:t>Amazon EC2</w:t>
            </w:r>
            <w:r w:rsidRPr="00957959">
              <w:t xml:space="preserve"> for better performance, and tested the web service and app with unit </w:t>
            </w:r>
            <w:proofErr w:type="gramStart"/>
            <w:r w:rsidRPr="00957959">
              <w:t>tests(</w:t>
            </w:r>
            <w:proofErr w:type="gramEnd"/>
            <w:r w:rsidRPr="000B62A9">
              <w:rPr>
                <w:b/>
              </w:rPr>
              <w:t>JUnit</w:t>
            </w:r>
            <w:r w:rsidRPr="00957959">
              <w:t>) and load tests(</w:t>
            </w:r>
            <w:r w:rsidRPr="000B62A9">
              <w:rPr>
                <w:b/>
              </w:rPr>
              <w:t>JMeter</w:t>
            </w:r>
            <w:r w:rsidRPr="00957959">
              <w:t xml:space="preserve">) to ensure the correctness and robustness of the service, guaranteed a capability of 150 </w:t>
            </w:r>
            <w:proofErr w:type="spellStart"/>
            <w:r w:rsidRPr="00957959">
              <w:t>qps</w:t>
            </w:r>
            <w:proofErr w:type="spellEnd"/>
            <w:r w:rsidRPr="00957959">
              <w:t>.</w:t>
            </w:r>
          </w:p>
          <w:p w14:paraId="5A406A85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 xml:space="preserve">Developed an interactive web page utilizing </w:t>
            </w:r>
            <w:r w:rsidRPr="000B62A9">
              <w:rPr>
                <w:b/>
              </w:rPr>
              <w:t>AJAX</w:t>
            </w:r>
            <w:r w:rsidRPr="00957959">
              <w:t xml:space="preserve"> technology (HTML, CSS and JavaScript), for users to search restaurant, update preference and view recommended restaurant.</w:t>
            </w:r>
          </w:p>
          <w:p w14:paraId="74436354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>Used ELK to target mobile users on the basis of demographics, location, behavior, device and service provider.</w:t>
            </w:r>
          </w:p>
          <w:p w14:paraId="584686C0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 xml:space="preserve">Built a </w:t>
            </w:r>
            <w:r w:rsidRPr="00BF1637">
              <w:rPr>
                <w:b/>
              </w:rPr>
              <w:t xml:space="preserve">search engine using </w:t>
            </w:r>
            <w:proofErr w:type="spellStart"/>
            <w:r w:rsidRPr="00BF1637">
              <w:rPr>
                <w:b/>
              </w:rPr>
              <w:t>ElasticSearch</w:t>
            </w:r>
            <w:proofErr w:type="spellEnd"/>
            <w:r w:rsidRPr="00957959">
              <w:t xml:space="preserve"> to collect and store user session data and process raw information before further analysis.</w:t>
            </w:r>
          </w:p>
          <w:p w14:paraId="24AC49B2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 xml:space="preserve">Used </w:t>
            </w:r>
            <w:proofErr w:type="spellStart"/>
            <w:r w:rsidRPr="00957959">
              <w:t>Timelion</w:t>
            </w:r>
            <w:proofErr w:type="spellEnd"/>
            <w:r w:rsidRPr="00957959">
              <w:t xml:space="preserve"> timeline to identify peak seasons and periods for resource usages (weekends, holidays etc.).</w:t>
            </w:r>
          </w:p>
          <w:p w14:paraId="04E71311" w14:textId="77777777" w:rsidR="00DA11B7" w:rsidRDefault="00DA11B7" w:rsidP="002959CE">
            <w:pPr>
              <w:pStyle w:val="BulletedList"/>
              <w:spacing w:line="360" w:lineRule="auto"/>
            </w:pPr>
            <w:r w:rsidRPr="00957959">
              <w:t xml:space="preserve">Utilized </w:t>
            </w:r>
            <w:proofErr w:type="spellStart"/>
            <w:r w:rsidRPr="00957959">
              <w:t>GeoIp</w:t>
            </w:r>
            <w:proofErr w:type="spellEnd"/>
            <w:r w:rsidRPr="00957959">
              <w:t xml:space="preserve"> in </w:t>
            </w:r>
            <w:r w:rsidRPr="008D0DEC">
              <w:rPr>
                <w:b/>
              </w:rPr>
              <w:t>Kibana</w:t>
            </w:r>
            <w:r w:rsidRPr="00957959">
              <w:t xml:space="preserve"> to analyze the geographic distribution of new customers and returning users.</w:t>
            </w:r>
          </w:p>
          <w:p w14:paraId="0093F242" w14:textId="135D7F3D" w:rsidR="00FE5E57" w:rsidRPr="00FE5E57" w:rsidRDefault="00FE5E57" w:rsidP="00FE5E57"/>
        </w:tc>
      </w:tr>
      <w:tr w:rsidR="00DA11B7" w14:paraId="31EBB441" w14:textId="77777777" w:rsidTr="00EF2704">
        <w:trPr>
          <w:gridAfter w:val="2"/>
          <w:wAfter w:w="1813" w:type="dxa"/>
          <w:trHeight w:hRule="exact" w:val="144"/>
        </w:trPr>
        <w:tc>
          <w:tcPr>
            <w:tcW w:w="11160" w:type="dxa"/>
            <w:tcBorders>
              <w:bottom w:val="single" w:sz="2" w:space="0" w:color="999999"/>
            </w:tcBorders>
          </w:tcPr>
          <w:p w14:paraId="061D6D03" w14:textId="77777777" w:rsidR="00DA11B7" w:rsidRDefault="00DA11B7" w:rsidP="00DA11B7">
            <w:pPr>
              <w:pStyle w:val="Heading2"/>
            </w:pPr>
          </w:p>
        </w:tc>
      </w:tr>
      <w:tr w:rsidR="00DA11B7" w14:paraId="25A0025C" w14:textId="77777777" w:rsidTr="00EF2704">
        <w:trPr>
          <w:trHeight w:val="510"/>
        </w:trPr>
        <w:tc>
          <w:tcPr>
            <w:tcW w:w="11160" w:type="dxa"/>
            <w:tcBorders>
              <w:top w:val="single" w:sz="2" w:space="0" w:color="999999"/>
            </w:tcBorders>
          </w:tcPr>
          <w:p w14:paraId="3A6EE2E0" w14:textId="161D5228" w:rsidR="00DA11B7" w:rsidRPr="004F4377" w:rsidRDefault="009B4D23" w:rsidP="00DA11B7">
            <w:pPr>
              <w:pStyle w:val="BodyText1"/>
              <w:tabs>
                <w:tab w:val="left" w:pos="2520"/>
              </w:tabs>
              <w:rPr>
                <w:b/>
              </w:rPr>
            </w:pPr>
            <w:r w:rsidRPr="009B4D23">
              <w:rPr>
                <w:b/>
              </w:rPr>
              <w:t>LivingSocial Inc</w:t>
            </w:r>
            <w:r w:rsidR="004F4377" w:rsidRPr="004F4377">
              <w:rPr>
                <w:b/>
              </w:rPr>
              <w:t xml:space="preserve">, </w:t>
            </w:r>
            <w:r w:rsidRPr="009B4D23">
              <w:rPr>
                <w:b/>
              </w:rPr>
              <w:t>Washington, D.C</w:t>
            </w:r>
            <w:r w:rsidR="007605C9">
              <w:rPr>
                <w:b/>
              </w:rPr>
              <w:t xml:space="preserve"> through </w:t>
            </w:r>
            <w:r w:rsidR="00D164E4">
              <w:rPr>
                <w:b/>
              </w:rPr>
              <w:t>2Dream</w:t>
            </w:r>
            <w:r w:rsidR="007605C9">
              <w:rPr>
                <w:b/>
              </w:rPr>
              <w:t xml:space="preserve"> Inc</w:t>
            </w:r>
            <w:r w:rsidR="004F4377" w:rsidRPr="004F4377">
              <w:rPr>
                <w:b/>
              </w:rPr>
              <w:t xml:space="preserve">, </w:t>
            </w:r>
            <w:r w:rsidR="00DA11B7" w:rsidRPr="004F4377">
              <w:rPr>
                <w:b/>
              </w:rPr>
              <w:t>Jan 201</w:t>
            </w:r>
            <w:r w:rsidR="002B7C5D" w:rsidRPr="004F4377">
              <w:rPr>
                <w:b/>
              </w:rPr>
              <w:t>6</w:t>
            </w:r>
            <w:r w:rsidR="00DA11B7" w:rsidRPr="004F4377">
              <w:rPr>
                <w:b/>
              </w:rPr>
              <w:t xml:space="preserve"> – </w:t>
            </w:r>
            <w:r w:rsidR="00FB578F">
              <w:rPr>
                <w:b/>
                <w:lang w:eastAsia="zh-CN"/>
              </w:rPr>
              <w:t>April</w:t>
            </w:r>
            <w:r w:rsidR="00DA11B7" w:rsidRPr="004F4377">
              <w:rPr>
                <w:b/>
              </w:rPr>
              <w:t xml:space="preserve"> 201</w:t>
            </w:r>
            <w:r w:rsidR="00FB578F">
              <w:rPr>
                <w:b/>
              </w:rPr>
              <w:t>7</w:t>
            </w:r>
          </w:p>
        </w:tc>
        <w:tc>
          <w:tcPr>
            <w:tcW w:w="236" w:type="dxa"/>
            <w:tcBorders>
              <w:top w:val="single" w:sz="2" w:space="0" w:color="999999"/>
            </w:tcBorders>
          </w:tcPr>
          <w:p w14:paraId="4B028D3B" w14:textId="18A0EB6D" w:rsidR="00DA11B7" w:rsidRPr="0070617C" w:rsidRDefault="00DA11B7" w:rsidP="00DA11B7">
            <w:pPr>
              <w:pStyle w:val="BodyText"/>
            </w:pPr>
          </w:p>
        </w:tc>
        <w:tc>
          <w:tcPr>
            <w:tcW w:w="1577" w:type="dxa"/>
            <w:tcBorders>
              <w:top w:val="single" w:sz="2" w:space="0" w:color="999999"/>
            </w:tcBorders>
          </w:tcPr>
          <w:p w14:paraId="3BF0F2D1" w14:textId="3F93EBF3" w:rsidR="00DA11B7" w:rsidRPr="0070617C" w:rsidRDefault="00DA11B7" w:rsidP="00DA11B7">
            <w:pPr>
              <w:pStyle w:val="BodyText3"/>
            </w:pPr>
          </w:p>
        </w:tc>
      </w:tr>
      <w:tr w:rsidR="00DA11B7" w14:paraId="2BED7F67" w14:textId="77777777" w:rsidTr="00EF2704">
        <w:trPr>
          <w:gridAfter w:val="2"/>
          <w:wAfter w:w="1813" w:type="dxa"/>
          <w:trHeight w:val="1095"/>
        </w:trPr>
        <w:tc>
          <w:tcPr>
            <w:tcW w:w="11160" w:type="dxa"/>
          </w:tcPr>
          <w:p w14:paraId="06875360" w14:textId="666BA21C" w:rsidR="00DA11B7" w:rsidRDefault="00DA11B7" w:rsidP="00DA11B7">
            <w:pPr>
              <w:pStyle w:val="Heading2"/>
            </w:pPr>
            <w:r>
              <w:t>Software Engineer</w:t>
            </w:r>
          </w:p>
          <w:p w14:paraId="4A36F825" w14:textId="751DC03A" w:rsidR="00633C9C" w:rsidRPr="004F4377" w:rsidRDefault="00633C9C" w:rsidP="004F4377">
            <w:pPr>
              <w:pStyle w:val="BulletedList"/>
              <w:numPr>
                <w:ilvl w:val="0"/>
                <w:numId w:val="0"/>
              </w:numPr>
              <w:spacing w:line="360" w:lineRule="auto"/>
              <w:ind w:left="360"/>
            </w:pPr>
            <w:r w:rsidRPr="004F4377">
              <w:t xml:space="preserve">Build a </w:t>
            </w:r>
            <w:r w:rsidRPr="008D0DEC">
              <w:rPr>
                <w:b/>
              </w:rPr>
              <w:t>Geo-index and Image Recognition</w:t>
            </w:r>
            <w:r w:rsidRPr="004F4377">
              <w:t xml:space="preserve"> based </w:t>
            </w:r>
            <w:r w:rsidR="007605C9" w:rsidRPr="007605C9">
              <w:rPr>
                <w:b/>
              </w:rPr>
              <w:t>E-commence</w:t>
            </w:r>
            <w:r w:rsidR="007605C9">
              <w:t xml:space="preserve"> domain</w:t>
            </w:r>
          </w:p>
          <w:p w14:paraId="10963616" w14:textId="77777777" w:rsidR="00DA11B7" w:rsidRPr="00A43F4E" w:rsidRDefault="00DA11B7" w:rsidP="004F4377">
            <w:pPr>
              <w:pStyle w:val="BulletedList"/>
              <w:spacing w:line="360" w:lineRule="auto"/>
            </w:pPr>
            <w:r w:rsidRPr="00DA11B7">
              <w:t xml:space="preserve">Built a scalable web service in Go to handle posts and deployed to </w:t>
            </w:r>
            <w:r w:rsidRPr="003B3A1B">
              <w:rPr>
                <w:b/>
              </w:rPr>
              <w:t>Google Cloud</w:t>
            </w:r>
            <w:r w:rsidRPr="00DA11B7">
              <w:t xml:space="preserve"> (GAE flex) for better scaling.</w:t>
            </w:r>
          </w:p>
          <w:p w14:paraId="6DA5A3E9" w14:textId="67894F23" w:rsidR="00DA11B7" w:rsidRPr="00D62111" w:rsidRDefault="00DA11B7" w:rsidP="004F4377">
            <w:pPr>
              <w:pStyle w:val="BulletedList"/>
              <w:spacing w:line="360" w:lineRule="auto"/>
            </w:pPr>
            <w:r w:rsidRPr="00DA11B7">
              <w:t xml:space="preserve">Utilized </w:t>
            </w:r>
            <w:proofErr w:type="spellStart"/>
            <w:r w:rsidRPr="00BF1637">
              <w:rPr>
                <w:b/>
              </w:rPr>
              <w:t>ElasticSearch</w:t>
            </w:r>
            <w:proofErr w:type="spellEnd"/>
            <w:r w:rsidRPr="00DA11B7">
              <w:t xml:space="preserve"> (GCE) to provide geo-</w:t>
            </w:r>
            <w:proofErr w:type="spellStart"/>
            <w:r w:rsidR="003B3A1B" w:rsidRPr="00DA11B7">
              <w:t>loc</w:t>
            </w:r>
            <w:r w:rsidR="007605C9">
              <w:t>s</w:t>
            </w:r>
            <w:r w:rsidR="003B3A1B" w:rsidRPr="00DA11B7">
              <w:t>ation</w:t>
            </w:r>
            <w:proofErr w:type="spellEnd"/>
            <w:r w:rsidR="003B3A1B" w:rsidRPr="00DA11B7">
              <w:t>-based</w:t>
            </w:r>
            <w:r w:rsidRPr="00DA11B7">
              <w:t xml:space="preserve"> search functions such that users can search nearby posts within a distance (e.g. 200km).</w:t>
            </w:r>
          </w:p>
          <w:p w14:paraId="068E0B26" w14:textId="77777777" w:rsidR="00DA11B7" w:rsidRDefault="00DA11B7" w:rsidP="004F4377">
            <w:pPr>
              <w:pStyle w:val="BulletedList"/>
              <w:spacing w:line="360" w:lineRule="auto"/>
            </w:pPr>
            <w:r w:rsidRPr="00DA11B7">
              <w:t xml:space="preserve">Used Google Dataflow to implement a daily dump of posts to </w:t>
            </w:r>
            <w:proofErr w:type="spellStart"/>
            <w:r w:rsidRPr="00DA11B7">
              <w:t>BigQuery</w:t>
            </w:r>
            <w:proofErr w:type="spellEnd"/>
            <w:r w:rsidRPr="00DA11B7">
              <w:t xml:space="preserve"> table for offline analysis.</w:t>
            </w:r>
          </w:p>
          <w:p w14:paraId="124E5AB1" w14:textId="60D77327" w:rsidR="00DA11B7" w:rsidRDefault="00DA11B7" w:rsidP="004F4377">
            <w:pPr>
              <w:pStyle w:val="BulletedList"/>
              <w:spacing w:line="360" w:lineRule="auto"/>
            </w:pPr>
            <w:r w:rsidRPr="00DA11B7">
              <w:t xml:space="preserve">Aggregated the data at the post level and user level to improve the </w:t>
            </w:r>
            <w:r w:rsidR="000717CE" w:rsidRPr="00DA11B7">
              <w:t>keyword-based</w:t>
            </w:r>
            <w:r w:rsidRPr="00DA11B7">
              <w:t xml:space="preserve"> spam detection (</w:t>
            </w:r>
            <w:proofErr w:type="spellStart"/>
            <w:r w:rsidRPr="00DA11B7">
              <w:t>BigQuery</w:t>
            </w:r>
            <w:proofErr w:type="spellEnd"/>
            <w:r w:rsidRPr="00DA11B7">
              <w:t>).</w:t>
            </w:r>
          </w:p>
          <w:p w14:paraId="4F68D471" w14:textId="546A53BD" w:rsidR="00DA11B7" w:rsidRDefault="00DA11B7" w:rsidP="004F4377">
            <w:pPr>
              <w:pStyle w:val="BulletedList"/>
              <w:spacing w:line="360" w:lineRule="auto"/>
            </w:pPr>
            <w:r w:rsidRPr="00DA11B7">
              <w:t xml:space="preserve">Used Google Cloud ML API and </w:t>
            </w:r>
            <w:proofErr w:type="spellStart"/>
            <w:r w:rsidRPr="00DA11B7">
              <w:t>Tensorflow</w:t>
            </w:r>
            <w:proofErr w:type="spellEnd"/>
            <w:r w:rsidRPr="00DA11B7">
              <w:t xml:space="preserve"> to train a face detection model and integrate with the Go service.</w:t>
            </w:r>
          </w:p>
          <w:p w14:paraId="0090D009" w14:textId="1D1C13F9" w:rsidR="006D7503" w:rsidRDefault="00344EF0" w:rsidP="006D7503">
            <w:pPr>
              <w:pStyle w:val="BulletedList"/>
              <w:spacing w:line="360" w:lineRule="auto"/>
            </w:pPr>
            <w:r w:rsidRPr="00344EF0">
              <w:t xml:space="preserve">Imported </w:t>
            </w:r>
            <w:r w:rsidRPr="00ED30D6">
              <w:rPr>
                <w:b/>
              </w:rPr>
              <w:t>Go</w:t>
            </w:r>
            <w:r w:rsidRPr="00344EF0">
              <w:t xml:space="preserve"> “</w:t>
            </w:r>
            <w:proofErr w:type="spellStart"/>
            <w:r w:rsidRPr="00344EF0">
              <w:t>io</w:t>
            </w:r>
            <w:proofErr w:type="spellEnd"/>
            <w:r w:rsidRPr="00344EF0">
              <w:t>” library to handle HTTP multipart request such as sending files and data over to the HTTP server</w:t>
            </w:r>
          </w:p>
          <w:p w14:paraId="2C8071BF" w14:textId="0DFE316F" w:rsidR="006D7503" w:rsidRDefault="006D7503" w:rsidP="006D7503">
            <w:pPr>
              <w:pStyle w:val="BulletedList"/>
              <w:spacing w:line="360" w:lineRule="auto"/>
            </w:pPr>
            <w:r w:rsidRPr="00DA11B7">
              <w:t xml:space="preserve">Used Google Cloud ML API and </w:t>
            </w:r>
            <w:proofErr w:type="spellStart"/>
            <w:r w:rsidRPr="00DA11B7">
              <w:t>Tensorflow</w:t>
            </w:r>
            <w:proofErr w:type="spellEnd"/>
            <w:r w:rsidRPr="00DA11B7">
              <w:t xml:space="preserve"> to train a face detection model and integrate with the Go service.</w:t>
            </w:r>
          </w:p>
          <w:p w14:paraId="5F283EF6" w14:textId="02B8E2E1" w:rsidR="00090E8F" w:rsidRPr="00ED30D6" w:rsidRDefault="00251C33" w:rsidP="00090E8F">
            <w:pPr>
              <w:pStyle w:val="BulletedList"/>
              <w:spacing w:line="360" w:lineRule="auto"/>
              <w:rPr>
                <w:b/>
              </w:rPr>
            </w:pPr>
            <w:r>
              <w:t>Participate in d</w:t>
            </w:r>
            <w:r w:rsidR="00FE5E57">
              <w:t>evelo</w:t>
            </w:r>
            <w:r>
              <w:t>ping</w:t>
            </w:r>
            <w:r w:rsidR="00FE5E57" w:rsidRPr="00FE5E57">
              <w:rPr>
                <w:rFonts w:hint="eastAsia"/>
              </w:rPr>
              <w:t xml:space="preserve"> </w:t>
            </w:r>
            <w:r w:rsidR="00FE5E57" w:rsidRPr="00FE5E57">
              <w:t>web-based</w:t>
            </w:r>
            <w:r w:rsidR="00FE5E57" w:rsidRPr="00FE5E57">
              <w:rPr>
                <w:rFonts w:hint="eastAsia"/>
              </w:rPr>
              <w:t xml:space="preserve"> </w:t>
            </w:r>
            <w:r w:rsidR="008B5165">
              <w:t xml:space="preserve">online shopping and </w:t>
            </w:r>
            <w:r w:rsidR="00FE5E57" w:rsidRPr="00FE5E57">
              <w:rPr>
                <w:rFonts w:hint="eastAsia"/>
              </w:rPr>
              <w:t>billing system that</w:t>
            </w:r>
            <w:r w:rsidR="00FE5E57" w:rsidRPr="00FE5E57">
              <w:t xml:space="preserve"> allows </w:t>
            </w:r>
            <w:r w:rsidR="00FE5E57" w:rsidRPr="00FE5E57">
              <w:rPr>
                <w:rFonts w:hint="eastAsia"/>
              </w:rPr>
              <w:t>customers</w:t>
            </w:r>
            <w:r w:rsidR="00FE5E57" w:rsidRPr="00FE5E57">
              <w:t xml:space="preserve"> to register</w:t>
            </w:r>
            <w:r w:rsidR="00FE5E57" w:rsidRPr="00FE5E57">
              <w:rPr>
                <w:rFonts w:hint="eastAsia"/>
              </w:rPr>
              <w:t xml:space="preserve">, </w:t>
            </w:r>
            <w:r w:rsidR="00455045">
              <w:t xml:space="preserve">search &amp; filter, </w:t>
            </w:r>
            <w:r w:rsidR="00FE5E57" w:rsidRPr="00FE5E57">
              <w:rPr>
                <w:rFonts w:hint="eastAsia"/>
              </w:rPr>
              <w:t>make payments</w:t>
            </w:r>
            <w:r w:rsidR="001E7509">
              <w:t xml:space="preserve"> </w:t>
            </w:r>
            <w:r w:rsidR="00FE5E57">
              <w:t xml:space="preserve">using </w:t>
            </w:r>
            <w:r w:rsidR="00FE5E57" w:rsidRPr="00ED30D6">
              <w:rPr>
                <w:b/>
              </w:rPr>
              <w:t xml:space="preserve">HTML, </w:t>
            </w:r>
            <w:proofErr w:type="spellStart"/>
            <w:r w:rsidR="00FE5E57" w:rsidRPr="00ED30D6">
              <w:rPr>
                <w:b/>
              </w:rPr>
              <w:t>Javascript</w:t>
            </w:r>
            <w:proofErr w:type="spellEnd"/>
            <w:r w:rsidR="009C38DD" w:rsidRPr="00ED30D6">
              <w:rPr>
                <w:b/>
              </w:rPr>
              <w:t>, CSS</w:t>
            </w:r>
          </w:p>
          <w:p w14:paraId="622AE7E8" w14:textId="59E16A25" w:rsidR="00ED30D6" w:rsidRPr="00ED30D6" w:rsidRDefault="00ED30D6" w:rsidP="00ED30D6">
            <w:pPr>
              <w:pStyle w:val="BulletedList"/>
              <w:spacing w:line="360" w:lineRule="auto"/>
            </w:pPr>
            <w:r w:rsidRPr="00ED30D6">
              <w:t>Optimized front-end data request logic in JavaScript to prevent consuming all resources of the database.</w:t>
            </w:r>
          </w:p>
          <w:p w14:paraId="62FA0061" w14:textId="0D53B3E0" w:rsidR="00ED30D6" w:rsidRPr="00ED30D6" w:rsidRDefault="00ED30D6" w:rsidP="00ED30D6"/>
        </w:tc>
      </w:tr>
      <w:tr w:rsidR="00DA11B7" w14:paraId="39417640" w14:textId="77777777" w:rsidTr="00EF2704">
        <w:trPr>
          <w:gridAfter w:val="2"/>
          <w:wAfter w:w="1813" w:type="dxa"/>
          <w:trHeight w:hRule="exact" w:val="144"/>
        </w:trPr>
        <w:tc>
          <w:tcPr>
            <w:tcW w:w="11160" w:type="dxa"/>
            <w:tcBorders>
              <w:bottom w:val="single" w:sz="2" w:space="0" w:color="999999"/>
            </w:tcBorders>
          </w:tcPr>
          <w:p w14:paraId="513D570D" w14:textId="77777777" w:rsidR="00DA11B7" w:rsidRDefault="00DA11B7" w:rsidP="00DA11B7">
            <w:pPr>
              <w:pStyle w:val="Heading2"/>
            </w:pPr>
          </w:p>
        </w:tc>
      </w:tr>
      <w:tr w:rsidR="00DA11B7" w14:paraId="7C89AF95" w14:textId="77777777" w:rsidTr="00EF2704">
        <w:trPr>
          <w:trHeight w:val="495"/>
        </w:trPr>
        <w:tc>
          <w:tcPr>
            <w:tcW w:w="11160" w:type="dxa"/>
            <w:tcBorders>
              <w:top w:val="single" w:sz="2" w:space="0" w:color="999999"/>
            </w:tcBorders>
          </w:tcPr>
          <w:p w14:paraId="1F6237A4" w14:textId="77120472" w:rsidR="00DA11B7" w:rsidRPr="00FB578F" w:rsidRDefault="006508B5" w:rsidP="00DA11B7">
            <w:pPr>
              <w:pStyle w:val="BodyText1"/>
              <w:tabs>
                <w:tab w:val="left" w:pos="2520"/>
              </w:tabs>
              <w:rPr>
                <w:b/>
              </w:rPr>
            </w:pPr>
            <w:r w:rsidRPr="00FB578F">
              <w:rPr>
                <w:b/>
              </w:rPr>
              <w:t xml:space="preserve">Wanda Group, Guangzhou, </w:t>
            </w:r>
            <w:r w:rsidR="004721FD" w:rsidRPr="00FB578F">
              <w:rPr>
                <w:b/>
              </w:rPr>
              <w:t>China,</w:t>
            </w:r>
            <w:r w:rsidRPr="00FB578F">
              <w:rPr>
                <w:b/>
              </w:rPr>
              <w:t xml:space="preserve"> </w:t>
            </w:r>
            <w:r w:rsidR="00087CA6" w:rsidRPr="00FB578F">
              <w:rPr>
                <w:b/>
              </w:rPr>
              <w:t>June 201</w:t>
            </w:r>
            <w:r w:rsidR="002B7C5D" w:rsidRPr="00FB578F">
              <w:rPr>
                <w:b/>
              </w:rPr>
              <w:t>3</w:t>
            </w:r>
            <w:r w:rsidR="00087CA6" w:rsidRPr="00FB578F">
              <w:rPr>
                <w:b/>
              </w:rPr>
              <w:t xml:space="preserve"> – July 201</w:t>
            </w:r>
            <w:r w:rsidR="002B7C5D" w:rsidRPr="00FB578F">
              <w:rPr>
                <w:b/>
              </w:rPr>
              <w:t>5</w:t>
            </w:r>
          </w:p>
        </w:tc>
        <w:tc>
          <w:tcPr>
            <w:tcW w:w="236" w:type="dxa"/>
            <w:tcBorders>
              <w:top w:val="single" w:sz="2" w:space="0" w:color="999999"/>
            </w:tcBorders>
          </w:tcPr>
          <w:p w14:paraId="15FD3F82" w14:textId="6CB95044" w:rsidR="00DA11B7" w:rsidRPr="0070617C" w:rsidRDefault="00DA11B7" w:rsidP="00DA11B7">
            <w:pPr>
              <w:pStyle w:val="BodyText"/>
            </w:pPr>
          </w:p>
        </w:tc>
        <w:tc>
          <w:tcPr>
            <w:tcW w:w="1577" w:type="dxa"/>
            <w:tcBorders>
              <w:top w:val="single" w:sz="2" w:space="0" w:color="999999"/>
            </w:tcBorders>
          </w:tcPr>
          <w:p w14:paraId="2F7A2928" w14:textId="076AD5F5" w:rsidR="00DA11B7" w:rsidRPr="00087CA6" w:rsidRDefault="00DA11B7" w:rsidP="00DA11B7">
            <w:pPr>
              <w:pStyle w:val="BodyText3"/>
              <w:rPr>
                <w:b/>
              </w:rPr>
            </w:pPr>
          </w:p>
        </w:tc>
      </w:tr>
      <w:tr w:rsidR="00DA11B7" w14:paraId="674F562C" w14:textId="77777777" w:rsidTr="00F44AE2">
        <w:trPr>
          <w:gridAfter w:val="2"/>
          <w:wAfter w:w="1813" w:type="dxa"/>
          <w:trHeight w:val="423"/>
        </w:trPr>
        <w:tc>
          <w:tcPr>
            <w:tcW w:w="11160" w:type="dxa"/>
          </w:tcPr>
          <w:p w14:paraId="4921CEFB" w14:textId="7143A743" w:rsidR="00DA11B7" w:rsidRDefault="00087CA6" w:rsidP="00DA11B7">
            <w:pPr>
              <w:pStyle w:val="Heading2"/>
            </w:pPr>
            <w:r>
              <w:t>Software Engineer</w:t>
            </w:r>
          </w:p>
          <w:p w14:paraId="53B691A9" w14:textId="77777777" w:rsidR="00633C9C" w:rsidRPr="004F4377" w:rsidRDefault="00633C9C" w:rsidP="004F4377">
            <w:pPr>
              <w:pStyle w:val="BulletedList"/>
              <w:numPr>
                <w:ilvl w:val="0"/>
                <w:numId w:val="0"/>
              </w:numPr>
              <w:spacing w:line="360" w:lineRule="auto"/>
              <w:ind w:left="360"/>
            </w:pPr>
            <w:r w:rsidRPr="004F4377">
              <w:t xml:space="preserve">Develop a </w:t>
            </w:r>
            <w:r w:rsidRPr="00FE5E57">
              <w:rPr>
                <w:b/>
              </w:rPr>
              <w:t>Spring</w:t>
            </w:r>
            <w:r w:rsidRPr="004F4377">
              <w:t xml:space="preserve"> and Hibernate based Shopping and Ordering system</w:t>
            </w:r>
          </w:p>
          <w:p w14:paraId="4B749CF7" w14:textId="575A06B2" w:rsidR="00633C9C" w:rsidRPr="004F4377" w:rsidRDefault="00633C9C" w:rsidP="004F4377">
            <w:pPr>
              <w:pStyle w:val="BulletedList"/>
              <w:spacing w:line="360" w:lineRule="auto"/>
            </w:pPr>
            <w:r w:rsidRPr="004F4377">
              <w:t>Used Spring framework to build a web application for users to shop and order items online.</w:t>
            </w:r>
          </w:p>
          <w:p w14:paraId="0B4940E4" w14:textId="77777777" w:rsidR="00DA11B7" w:rsidRPr="00D62111" w:rsidRDefault="00087CA6" w:rsidP="004F4377">
            <w:pPr>
              <w:pStyle w:val="BulletedList"/>
              <w:spacing w:line="360" w:lineRule="auto"/>
            </w:pPr>
            <w:r w:rsidRPr="00087CA6">
              <w:t xml:space="preserve">Built a web application based on </w:t>
            </w:r>
            <w:r w:rsidRPr="00FE5E57">
              <w:rPr>
                <w:b/>
              </w:rPr>
              <w:t>Spring MVC</w:t>
            </w:r>
            <w:r w:rsidRPr="00087CA6">
              <w:t xml:space="preserve"> to support item search and listing (dependency injection, inversion of control).</w:t>
            </w:r>
          </w:p>
          <w:p w14:paraId="144B2A25" w14:textId="77777777" w:rsidR="00DA11B7" w:rsidRDefault="00087CA6" w:rsidP="004F4377">
            <w:pPr>
              <w:pStyle w:val="BulletedList"/>
              <w:spacing w:line="360" w:lineRule="auto"/>
            </w:pPr>
            <w:r w:rsidRPr="00087CA6">
              <w:t xml:space="preserve">Developed the application using </w:t>
            </w:r>
            <w:r w:rsidRPr="00FE5E57">
              <w:rPr>
                <w:b/>
              </w:rPr>
              <w:t>Rest Web Service</w:t>
            </w:r>
            <w:r w:rsidRPr="00087CA6">
              <w:t xml:space="preserve"> framework.</w:t>
            </w:r>
          </w:p>
          <w:p w14:paraId="229C9394" w14:textId="77777777" w:rsidR="00087CA6" w:rsidRDefault="00087CA6" w:rsidP="004F4377">
            <w:pPr>
              <w:pStyle w:val="BulletedList"/>
              <w:spacing w:line="360" w:lineRule="auto"/>
            </w:pPr>
            <w:r w:rsidRPr="00087CA6">
              <w:t>Used Spring Security to implement OAuth2 based authentication</w:t>
            </w:r>
            <w:r>
              <w:t>.</w:t>
            </w:r>
          </w:p>
          <w:p w14:paraId="6BD648D7" w14:textId="77777777" w:rsidR="00087CA6" w:rsidRDefault="00087CA6" w:rsidP="004F4377">
            <w:pPr>
              <w:pStyle w:val="BulletedList"/>
              <w:spacing w:line="360" w:lineRule="auto"/>
            </w:pPr>
            <w:r w:rsidRPr="00087CA6">
              <w:t xml:space="preserve">Utilized </w:t>
            </w:r>
            <w:r w:rsidRPr="00FE5E57">
              <w:rPr>
                <w:b/>
              </w:rPr>
              <w:t>Hibernate</w:t>
            </w:r>
            <w:r w:rsidRPr="00087CA6">
              <w:t xml:space="preserve"> to provide better support of database operations</w:t>
            </w:r>
            <w:r>
              <w:t>.</w:t>
            </w:r>
          </w:p>
          <w:p w14:paraId="16B5432A" w14:textId="77777777" w:rsidR="00087CA6" w:rsidRDefault="00087CA6" w:rsidP="004F4377">
            <w:pPr>
              <w:pStyle w:val="BulletedList"/>
              <w:spacing w:line="360" w:lineRule="auto"/>
            </w:pPr>
            <w:r w:rsidRPr="00087CA6">
              <w:t>Developed a Spring Web Flow to support item ordering</w:t>
            </w:r>
            <w:r>
              <w:t>.</w:t>
            </w:r>
          </w:p>
          <w:p w14:paraId="42DE5AD4" w14:textId="77777777" w:rsidR="00087CA6" w:rsidRPr="00087CA6" w:rsidRDefault="00087CA6" w:rsidP="004F4377">
            <w:pPr>
              <w:pStyle w:val="BulletedList"/>
              <w:spacing w:line="360" w:lineRule="auto"/>
            </w:pPr>
            <w:r w:rsidRPr="00087CA6">
              <w:lastRenderedPageBreak/>
              <w:t xml:space="preserve">Implemented security workflow via in-memory and </w:t>
            </w:r>
            <w:r w:rsidRPr="00FE5E57">
              <w:rPr>
                <w:b/>
              </w:rPr>
              <w:t>JDBC</w:t>
            </w:r>
            <w:r w:rsidRPr="00087CA6">
              <w:t xml:space="preserve"> authentication provided by Spring Security</w:t>
            </w:r>
            <w:r>
              <w:t>.</w:t>
            </w:r>
          </w:p>
        </w:tc>
      </w:tr>
      <w:tr w:rsidR="00DA11B7" w14:paraId="31B91610" w14:textId="77777777" w:rsidTr="00EF2704">
        <w:trPr>
          <w:gridAfter w:val="2"/>
          <w:wAfter w:w="1813" w:type="dxa"/>
        </w:trPr>
        <w:tc>
          <w:tcPr>
            <w:tcW w:w="11160" w:type="dxa"/>
            <w:tcBorders>
              <w:bottom w:val="single" w:sz="4" w:space="0" w:color="auto"/>
            </w:tcBorders>
          </w:tcPr>
          <w:p w14:paraId="69A9CA0C" w14:textId="77777777" w:rsidR="00DA11B7" w:rsidRPr="0070617C" w:rsidRDefault="00087CA6" w:rsidP="00DA11B7">
            <w:pPr>
              <w:pStyle w:val="Heading1"/>
            </w:pPr>
            <w:r>
              <w:lastRenderedPageBreak/>
              <w:t>Projects</w:t>
            </w:r>
          </w:p>
        </w:tc>
      </w:tr>
      <w:tr w:rsidR="00DA11B7" w14:paraId="7BE87F49" w14:textId="77777777" w:rsidTr="00EF2704">
        <w:trPr>
          <w:gridAfter w:val="2"/>
          <w:wAfter w:w="1813" w:type="dxa"/>
          <w:trHeight w:val="555"/>
        </w:trPr>
        <w:tc>
          <w:tcPr>
            <w:tcW w:w="11160" w:type="dxa"/>
          </w:tcPr>
          <w:p w14:paraId="29100E6D" w14:textId="77777777" w:rsidR="005613E9" w:rsidRDefault="005613E9" w:rsidP="00087CA6">
            <w:pPr>
              <w:pStyle w:val="Heading2"/>
            </w:pPr>
          </w:p>
          <w:p w14:paraId="1F3E59EA" w14:textId="1B8DCBBB" w:rsidR="00087CA6" w:rsidRPr="00013CE8" w:rsidRDefault="00087CA6" w:rsidP="00087CA6">
            <w:pPr>
              <w:pStyle w:val="Heading2"/>
              <w:rPr>
                <w:rFonts w:ascii="Times New Roman" w:hAnsi="Times New Roman"/>
                <w:spacing w:val="0"/>
                <w:sz w:val="22"/>
                <w:szCs w:val="20"/>
              </w:rPr>
            </w:pPr>
            <w:r w:rsidRPr="00013CE8">
              <w:rPr>
                <w:rFonts w:ascii="Times New Roman" w:hAnsi="Times New Roman"/>
                <w:spacing w:val="0"/>
                <w:sz w:val="22"/>
                <w:szCs w:val="20"/>
              </w:rPr>
              <w:t xml:space="preserve">Android App </w:t>
            </w:r>
            <w:proofErr w:type="spellStart"/>
            <w:r w:rsidR="006D7503" w:rsidRPr="00013CE8">
              <w:rPr>
                <w:rFonts w:ascii="Times New Roman" w:hAnsi="Times New Roman"/>
                <w:spacing w:val="0"/>
                <w:sz w:val="22"/>
                <w:szCs w:val="20"/>
              </w:rPr>
              <w:t>Firelook</w:t>
            </w:r>
            <w:proofErr w:type="spellEnd"/>
            <w:r w:rsidR="006D7503">
              <w:rPr>
                <w:rFonts w:ascii="Times New Roman" w:hAnsi="Times New Roman"/>
                <w:spacing w:val="0"/>
                <w:sz w:val="22"/>
                <w:szCs w:val="20"/>
              </w:rPr>
              <w:t xml:space="preserve">, </w:t>
            </w:r>
            <w:r w:rsidR="008947DA">
              <w:rPr>
                <w:rFonts w:ascii="Times New Roman" w:hAnsi="Times New Roman"/>
                <w:spacing w:val="0"/>
                <w:sz w:val="22"/>
                <w:szCs w:val="20"/>
              </w:rPr>
              <w:t>Feb</w:t>
            </w:r>
            <w:r w:rsidR="006D7503">
              <w:rPr>
                <w:rFonts w:ascii="Times New Roman" w:hAnsi="Times New Roman"/>
                <w:spacing w:val="0"/>
                <w:sz w:val="22"/>
                <w:szCs w:val="20"/>
              </w:rPr>
              <w:t xml:space="preserve"> 2018 – </w:t>
            </w:r>
            <w:r w:rsidR="008947DA">
              <w:rPr>
                <w:rFonts w:ascii="Times New Roman" w:hAnsi="Times New Roman"/>
                <w:spacing w:val="0"/>
                <w:sz w:val="22"/>
                <w:szCs w:val="20"/>
              </w:rPr>
              <w:t>May</w:t>
            </w:r>
            <w:r w:rsidR="006D7503">
              <w:rPr>
                <w:rFonts w:ascii="Times New Roman" w:hAnsi="Times New Roman"/>
                <w:spacing w:val="0"/>
                <w:sz w:val="22"/>
                <w:szCs w:val="20"/>
              </w:rPr>
              <w:t xml:space="preserve"> 2018</w:t>
            </w:r>
          </w:p>
          <w:p w14:paraId="360C21CD" w14:textId="77777777" w:rsidR="00087CA6" w:rsidRPr="00087CA6" w:rsidRDefault="00087CA6" w:rsidP="00A34796">
            <w:pPr>
              <w:pStyle w:val="BulletedList"/>
              <w:numPr>
                <w:ilvl w:val="0"/>
                <w:numId w:val="0"/>
              </w:numPr>
              <w:spacing w:line="360" w:lineRule="auto"/>
              <w:ind w:left="360" w:hanging="360"/>
            </w:pPr>
            <w:r w:rsidRPr="00087CA6">
              <w:t>LBS BASED APP FOR TOURISTS AND LOCAL RESIDENTS</w:t>
            </w:r>
          </w:p>
          <w:p w14:paraId="0A798D5E" w14:textId="77777777" w:rsidR="00DA11B7" w:rsidRDefault="00087CA6" w:rsidP="00A34796">
            <w:pPr>
              <w:pStyle w:val="BulletedList"/>
              <w:spacing w:line="360" w:lineRule="auto"/>
            </w:pPr>
            <w:r w:rsidRPr="00087CA6">
              <w:t>Developed an Android App for users to post events and search nearby events based on keyword tags.</w:t>
            </w:r>
          </w:p>
          <w:p w14:paraId="74310518" w14:textId="77777777" w:rsidR="00087CA6" w:rsidRDefault="00087CA6" w:rsidP="00A34796">
            <w:pPr>
              <w:pStyle w:val="BulletedList"/>
              <w:spacing w:line="360" w:lineRule="auto"/>
            </w:pPr>
            <w:r w:rsidRPr="00087CA6">
              <w:t>Integrated Google Map API to display the nearby hot events and navigate to the event.</w:t>
            </w:r>
          </w:p>
          <w:p w14:paraId="179D6188" w14:textId="77777777" w:rsidR="00087CA6" w:rsidRDefault="00087CA6" w:rsidP="00A34796">
            <w:pPr>
              <w:pStyle w:val="BulletedList"/>
              <w:spacing w:line="360" w:lineRule="auto"/>
            </w:pPr>
            <w:r w:rsidRPr="00087CA6">
              <w:t>Used Google Firebase to store and manage UGC including comments, images, descriptions, title, geolocations.</w:t>
            </w:r>
          </w:p>
          <w:p w14:paraId="0BB362F8" w14:textId="77777777" w:rsidR="00087CA6" w:rsidRPr="00087CA6" w:rsidRDefault="00087CA6" w:rsidP="00A34796">
            <w:pPr>
              <w:pStyle w:val="BulletedList"/>
              <w:spacing w:line="360" w:lineRule="auto"/>
            </w:pPr>
            <w:r w:rsidRPr="00087CA6">
              <w:t xml:space="preserve">Used in-app advertising (Google </w:t>
            </w:r>
            <w:proofErr w:type="spellStart"/>
            <w:r w:rsidRPr="00087CA6">
              <w:t>AdMob</w:t>
            </w:r>
            <w:proofErr w:type="spellEnd"/>
            <w:r w:rsidRPr="00087CA6">
              <w:t>) to display Google advertisers and keep users engaged.</w:t>
            </w:r>
          </w:p>
        </w:tc>
      </w:tr>
      <w:tr w:rsidR="00DA11B7" w:rsidRPr="007A5F3F" w14:paraId="2DE3D352" w14:textId="77777777" w:rsidTr="00EF2704">
        <w:trPr>
          <w:gridAfter w:val="2"/>
          <w:wAfter w:w="1813" w:type="dxa"/>
        </w:trPr>
        <w:tc>
          <w:tcPr>
            <w:tcW w:w="11160" w:type="dxa"/>
            <w:tcBorders>
              <w:bottom w:val="single" w:sz="12" w:space="0" w:color="auto"/>
            </w:tcBorders>
          </w:tcPr>
          <w:p w14:paraId="21680064" w14:textId="73440E60" w:rsidR="00DA11B7" w:rsidRPr="0070617C" w:rsidRDefault="00B54881" w:rsidP="00DA11B7">
            <w:pPr>
              <w:pStyle w:val="Heading1"/>
            </w:pPr>
            <w:r>
              <w:rPr>
                <w:lang w:eastAsia="zh-CN"/>
              </w:rPr>
              <w:t>Education</w:t>
            </w:r>
          </w:p>
        </w:tc>
      </w:tr>
      <w:tr w:rsidR="00DA11B7" w:rsidRPr="007A5F3F" w14:paraId="679CE05E" w14:textId="77777777" w:rsidTr="00EF2704">
        <w:trPr>
          <w:gridAfter w:val="2"/>
          <w:wAfter w:w="1813" w:type="dxa"/>
        </w:trPr>
        <w:tc>
          <w:tcPr>
            <w:tcW w:w="11160" w:type="dxa"/>
            <w:tcBorders>
              <w:top w:val="single" w:sz="12" w:space="0" w:color="auto"/>
            </w:tcBorders>
          </w:tcPr>
          <w:p w14:paraId="3EB7CD2B" w14:textId="12A82C07" w:rsidR="0020684B" w:rsidRPr="0020684B" w:rsidRDefault="00357BCF" w:rsidP="00357BCF">
            <w:pPr>
              <w:pStyle w:val="BulletedList"/>
              <w:numPr>
                <w:ilvl w:val="0"/>
                <w:numId w:val="0"/>
              </w:numPr>
              <w:spacing w:line="360" w:lineRule="auto"/>
              <w:ind w:left="360" w:hanging="360"/>
              <w:rPr>
                <w:b/>
              </w:rPr>
            </w:pPr>
            <w:r w:rsidRPr="0020684B">
              <w:rPr>
                <w:b/>
              </w:rPr>
              <w:t>George Washington</w:t>
            </w:r>
            <w:r w:rsidRPr="0020684B">
              <w:rPr>
                <w:rFonts w:hint="eastAsia"/>
                <w:b/>
              </w:rPr>
              <w:t xml:space="preserve"> </w:t>
            </w:r>
            <w:proofErr w:type="gramStart"/>
            <w:r w:rsidRPr="0020684B">
              <w:rPr>
                <w:b/>
              </w:rPr>
              <w:t xml:space="preserve">University,  </w:t>
            </w:r>
            <w:r w:rsidR="0020684B">
              <w:rPr>
                <w:b/>
              </w:rPr>
              <w:t>DC</w:t>
            </w:r>
            <w:proofErr w:type="gramEnd"/>
          </w:p>
          <w:p w14:paraId="29817CC8" w14:textId="4C99AE12" w:rsidR="00B54881" w:rsidRPr="00B54881" w:rsidRDefault="00357BCF" w:rsidP="00357BCF">
            <w:pPr>
              <w:pStyle w:val="BulletedList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Master’s in Computer Science, graduated in May 2018</w:t>
            </w:r>
          </w:p>
        </w:tc>
      </w:tr>
    </w:tbl>
    <w:p w14:paraId="562BAF34" w14:textId="77777777" w:rsidR="00A8400D" w:rsidRDefault="00A8400D" w:rsidP="00357BCF">
      <w:pPr>
        <w:pStyle w:val="BulletedList"/>
        <w:numPr>
          <w:ilvl w:val="0"/>
          <w:numId w:val="0"/>
        </w:numPr>
        <w:spacing w:line="360" w:lineRule="auto"/>
      </w:pPr>
    </w:p>
    <w:sectPr w:rsidR="00A8400D" w:rsidSect="00CB3857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B6ABF" w14:textId="77777777" w:rsidR="00AE2F27" w:rsidRDefault="00AE2F27">
      <w:r>
        <w:separator/>
      </w:r>
    </w:p>
  </w:endnote>
  <w:endnote w:type="continuationSeparator" w:id="0">
    <w:p w14:paraId="4801557E" w14:textId="77777777" w:rsidR="00AE2F27" w:rsidRDefault="00AE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0C27" w14:textId="77777777" w:rsidR="00AE2F27" w:rsidRDefault="00AE2F27">
      <w:r>
        <w:separator/>
      </w:r>
    </w:p>
  </w:footnote>
  <w:footnote w:type="continuationSeparator" w:id="0">
    <w:p w14:paraId="72F421A9" w14:textId="77777777" w:rsidR="00AE2F27" w:rsidRDefault="00AE2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9A274" w14:textId="2AB534EA" w:rsidR="00FB371B" w:rsidRDefault="00FB371B" w:rsidP="002959CE">
    <w:pPr>
      <w:pStyle w:val="StyleContactInfo"/>
      <w:jc w:val="left"/>
    </w:pPr>
  </w:p>
  <w:p w14:paraId="7819EC8B" w14:textId="048CDADE" w:rsidR="00FB371B" w:rsidRPr="00FB371B" w:rsidRDefault="00FB371B" w:rsidP="00FB371B">
    <w:pPr>
      <w:pStyle w:val="YourNamePage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6C06AD9"/>
    <w:multiLevelType w:val="hybridMultilevel"/>
    <w:tmpl w:val="916679FE"/>
    <w:lvl w:ilvl="0" w:tplc="915A9760">
      <w:start w:val="1"/>
      <w:numFmt w:val="bullet"/>
      <w:pStyle w:val="Bulleted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B7"/>
    <w:rsid w:val="00013CE8"/>
    <w:rsid w:val="000717CE"/>
    <w:rsid w:val="00087CA6"/>
    <w:rsid w:val="00090E8F"/>
    <w:rsid w:val="000B62A9"/>
    <w:rsid w:val="000C3CA8"/>
    <w:rsid w:val="001014A0"/>
    <w:rsid w:val="0014633A"/>
    <w:rsid w:val="00173BB3"/>
    <w:rsid w:val="001E6339"/>
    <w:rsid w:val="001E7509"/>
    <w:rsid w:val="001F3275"/>
    <w:rsid w:val="0020684B"/>
    <w:rsid w:val="00251C33"/>
    <w:rsid w:val="002802E5"/>
    <w:rsid w:val="002959CE"/>
    <w:rsid w:val="002B7C5D"/>
    <w:rsid w:val="002E7853"/>
    <w:rsid w:val="00326D5A"/>
    <w:rsid w:val="00344EF0"/>
    <w:rsid w:val="00357BCF"/>
    <w:rsid w:val="00365AEA"/>
    <w:rsid w:val="0037263E"/>
    <w:rsid w:val="003B3504"/>
    <w:rsid w:val="003B3A1B"/>
    <w:rsid w:val="003E0894"/>
    <w:rsid w:val="003F44BD"/>
    <w:rsid w:val="00430460"/>
    <w:rsid w:val="004467E5"/>
    <w:rsid w:val="00455045"/>
    <w:rsid w:val="004721FD"/>
    <w:rsid w:val="004F4377"/>
    <w:rsid w:val="004F634B"/>
    <w:rsid w:val="00532FB1"/>
    <w:rsid w:val="00536728"/>
    <w:rsid w:val="005613E9"/>
    <w:rsid w:val="00570E71"/>
    <w:rsid w:val="005912B3"/>
    <w:rsid w:val="005C2A50"/>
    <w:rsid w:val="00633C9C"/>
    <w:rsid w:val="006468BD"/>
    <w:rsid w:val="006508B5"/>
    <w:rsid w:val="006A52DF"/>
    <w:rsid w:val="006D7503"/>
    <w:rsid w:val="006E4F0A"/>
    <w:rsid w:val="00725EF5"/>
    <w:rsid w:val="00727993"/>
    <w:rsid w:val="00753042"/>
    <w:rsid w:val="007605C9"/>
    <w:rsid w:val="00763259"/>
    <w:rsid w:val="00777993"/>
    <w:rsid w:val="007C0E3E"/>
    <w:rsid w:val="00842DCC"/>
    <w:rsid w:val="00877922"/>
    <w:rsid w:val="008947DA"/>
    <w:rsid w:val="008A3399"/>
    <w:rsid w:val="008B5165"/>
    <w:rsid w:val="008D0DEC"/>
    <w:rsid w:val="00914615"/>
    <w:rsid w:val="00971E9D"/>
    <w:rsid w:val="009B4D23"/>
    <w:rsid w:val="009C38DD"/>
    <w:rsid w:val="00A34796"/>
    <w:rsid w:val="00A43F4E"/>
    <w:rsid w:val="00A70961"/>
    <w:rsid w:val="00A8400D"/>
    <w:rsid w:val="00AA3138"/>
    <w:rsid w:val="00AA47AE"/>
    <w:rsid w:val="00AB451F"/>
    <w:rsid w:val="00AD63E4"/>
    <w:rsid w:val="00AE2F27"/>
    <w:rsid w:val="00B224C8"/>
    <w:rsid w:val="00B5218C"/>
    <w:rsid w:val="00B54881"/>
    <w:rsid w:val="00B64B21"/>
    <w:rsid w:val="00B67166"/>
    <w:rsid w:val="00B83D28"/>
    <w:rsid w:val="00BB2FAB"/>
    <w:rsid w:val="00BC06E7"/>
    <w:rsid w:val="00BF1637"/>
    <w:rsid w:val="00C019D4"/>
    <w:rsid w:val="00C04BC2"/>
    <w:rsid w:val="00C13BA0"/>
    <w:rsid w:val="00C5369F"/>
    <w:rsid w:val="00C8736B"/>
    <w:rsid w:val="00CB3857"/>
    <w:rsid w:val="00CD65D3"/>
    <w:rsid w:val="00CF340C"/>
    <w:rsid w:val="00D0485F"/>
    <w:rsid w:val="00D164E4"/>
    <w:rsid w:val="00D43291"/>
    <w:rsid w:val="00D467AD"/>
    <w:rsid w:val="00D47FF8"/>
    <w:rsid w:val="00D62111"/>
    <w:rsid w:val="00D73271"/>
    <w:rsid w:val="00D85B46"/>
    <w:rsid w:val="00DA11B7"/>
    <w:rsid w:val="00DA4684"/>
    <w:rsid w:val="00E14FB7"/>
    <w:rsid w:val="00E72EFD"/>
    <w:rsid w:val="00E930B0"/>
    <w:rsid w:val="00EB3020"/>
    <w:rsid w:val="00ED30D6"/>
    <w:rsid w:val="00EE0273"/>
    <w:rsid w:val="00EF2704"/>
    <w:rsid w:val="00F44AE2"/>
    <w:rsid w:val="00F561DD"/>
    <w:rsid w:val="00F95D8A"/>
    <w:rsid w:val="00FB2BC4"/>
    <w:rsid w:val="00FB371B"/>
    <w:rsid w:val="00FB578F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7FF25"/>
  <w15:docId w15:val="{EBFAC723-EAEC-2142-9BFE-6982F7B9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  <w:rPr>
      <w:lang w:eastAsia="en-US"/>
    </w:rPr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  <w:lang w:eastAsia="en-US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00D"/>
    <w:pPr>
      <w:ind w:left="720"/>
      <w:contextualSpacing/>
    </w:pPr>
  </w:style>
  <w:style w:type="character" w:styleId="Hyperlink">
    <w:name w:val="Hyperlink"/>
    <w:basedOn w:val="DefaultParagraphFont"/>
    <w:unhideWhenUsed/>
    <w:rsid w:val="00CF3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inzhang/Downloads/TF060915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TF06091523.dot</Template>
  <TotalTime>1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YIN Michael</cp:lastModifiedBy>
  <cp:revision>2</cp:revision>
  <cp:lastPrinted>2019-04-22T23:05:00Z</cp:lastPrinted>
  <dcterms:created xsi:type="dcterms:W3CDTF">2019-07-30T00:03:00Z</dcterms:created>
  <dcterms:modified xsi:type="dcterms:W3CDTF">2019-07-30T00:03:00Z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